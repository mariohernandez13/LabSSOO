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BDACC" w14:textId="77777777" w:rsidR="00543F63" w:rsidRDefault="00543F63"/>
    <w:p w14:paraId="7BC565C0" w14:textId="77777777" w:rsidR="00543F63" w:rsidRDefault="00543F63" w:rsidP="00543F63">
      <w:pPr>
        <w:jc w:val="center"/>
        <w:rPr>
          <w:sz w:val="48"/>
          <w:szCs w:val="48"/>
        </w:rPr>
      </w:pPr>
    </w:p>
    <w:p w14:paraId="5EDD65F2" w14:textId="77777777" w:rsidR="00543F63" w:rsidRDefault="00543F63" w:rsidP="00543F63">
      <w:pPr>
        <w:jc w:val="center"/>
        <w:rPr>
          <w:sz w:val="48"/>
          <w:szCs w:val="48"/>
        </w:rPr>
      </w:pPr>
    </w:p>
    <w:p w14:paraId="6E9CD4BF" w14:textId="77777777" w:rsidR="00543F63" w:rsidRDefault="003A351C" w:rsidP="00543F63">
      <w:pPr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A960AF" wp14:editId="7DEF0159">
            <wp:simplePos x="0" y="0"/>
            <wp:positionH relativeFrom="margin">
              <wp:align>center</wp:align>
            </wp:positionH>
            <wp:positionV relativeFrom="page">
              <wp:posOffset>2293257</wp:posOffset>
            </wp:positionV>
            <wp:extent cx="4876800" cy="4876800"/>
            <wp:effectExtent l="0" t="0" r="0" b="0"/>
            <wp:wrapNone/>
            <wp:docPr id="248064958" name="Imagen 2" descr="Curso Base UFV – Universidad Francisco de V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rso Base UFV – Universidad Francisco de V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9A8971" w14:textId="77777777" w:rsidR="00543F63" w:rsidRDefault="00543F63" w:rsidP="00543F63">
      <w:pPr>
        <w:jc w:val="center"/>
        <w:rPr>
          <w:sz w:val="48"/>
          <w:szCs w:val="48"/>
        </w:rPr>
      </w:pPr>
    </w:p>
    <w:p w14:paraId="709776CF" w14:textId="77777777" w:rsidR="00543F63" w:rsidRPr="00543F63" w:rsidRDefault="00543F63" w:rsidP="00543F63">
      <w:pPr>
        <w:jc w:val="center"/>
        <w:rPr>
          <w:sz w:val="48"/>
          <w:szCs w:val="48"/>
        </w:rPr>
      </w:pPr>
      <w:r w:rsidRPr="00543F63">
        <w:rPr>
          <w:sz w:val="48"/>
          <w:szCs w:val="48"/>
        </w:rPr>
        <w:t>UNIVERSIDAD FRANCISCO DE VITORIA</w:t>
      </w:r>
    </w:p>
    <w:p w14:paraId="7DB5DD54" w14:textId="77777777" w:rsidR="00543F63" w:rsidRPr="00543F63" w:rsidRDefault="00543F63" w:rsidP="00543F63">
      <w:pPr>
        <w:jc w:val="center"/>
        <w:rPr>
          <w:sz w:val="40"/>
          <w:szCs w:val="40"/>
        </w:rPr>
      </w:pPr>
      <w:r w:rsidRPr="00543F63">
        <w:rPr>
          <w:sz w:val="40"/>
          <w:szCs w:val="40"/>
        </w:rPr>
        <w:t>INGENIERÍA INFORMÁTICA</w:t>
      </w:r>
    </w:p>
    <w:p w14:paraId="44F8E2B7" w14:textId="77777777" w:rsidR="00E630DB" w:rsidRDefault="00E630DB" w:rsidP="00635EB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Sistemas </w:t>
      </w:r>
      <w:r w:rsidR="00635EB0">
        <w:rPr>
          <w:sz w:val="32"/>
          <w:szCs w:val="32"/>
        </w:rPr>
        <w:t>O</w:t>
      </w:r>
      <w:r>
        <w:rPr>
          <w:sz w:val="32"/>
          <w:szCs w:val="32"/>
        </w:rPr>
        <w:t>perativos</w:t>
      </w:r>
    </w:p>
    <w:p w14:paraId="1B1E626C" w14:textId="77777777" w:rsidR="00E630DB" w:rsidRPr="00543F63" w:rsidRDefault="00E630DB" w:rsidP="00E630DB">
      <w:pPr>
        <w:jc w:val="center"/>
        <w:rPr>
          <w:sz w:val="32"/>
          <w:szCs w:val="32"/>
        </w:rPr>
      </w:pPr>
      <w:r>
        <w:rPr>
          <w:sz w:val="32"/>
          <w:szCs w:val="32"/>
        </w:rPr>
        <w:t>Grupo: B7</w:t>
      </w:r>
    </w:p>
    <w:p w14:paraId="77B277D6" w14:textId="77777777" w:rsidR="00543F63" w:rsidRPr="00E630DB" w:rsidRDefault="00E630DB" w:rsidP="00E630DB">
      <w:pPr>
        <w:jc w:val="center"/>
        <w:rPr>
          <w:sz w:val="32"/>
          <w:szCs w:val="32"/>
        </w:rPr>
      </w:pPr>
      <w:r w:rsidRPr="00E630DB">
        <w:rPr>
          <w:sz w:val="32"/>
          <w:szCs w:val="32"/>
        </w:rPr>
        <w:t xml:space="preserve">Javier Argenta Cañas, Alejandro Arribas Cantero, </w:t>
      </w:r>
      <w:r w:rsidRPr="00E630DB">
        <w:rPr>
          <w:sz w:val="32"/>
          <w:szCs w:val="32"/>
        </w:rPr>
        <w:t>Ana González Núñez</w:t>
      </w:r>
      <w:r w:rsidRPr="00E630DB">
        <w:rPr>
          <w:sz w:val="32"/>
          <w:szCs w:val="32"/>
        </w:rPr>
        <w:t xml:space="preserve"> y </w:t>
      </w:r>
      <w:r w:rsidRPr="00E630DB">
        <w:rPr>
          <w:sz w:val="32"/>
          <w:szCs w:val="32"/>
        </w:rPr>
        <w:t>Mario Hernández Santos</w:t>
      </w:r>
    </w:p>
    <w:p w14:paraId="14AC4C33" w14:textId="77777777" w:rsidR="00543F63" w:rsidRDefault="00543F63" w:rsidP="00543F63">
      <w:pPr>
        <w:jc w:val="center"/>
      </w:pPr>
      <w:r>
        <w:br w:type="page"/>
      </w:r>
    </w:p>
    <w:p w14:paraId="30F3F2F5" w14:textId="77777777" w:rsidR="00F453E2" w:rsidRDefault="00E630DB" w:rsidP="00E630DB">
      <w:pPr>
        <w:pStyle w:val="Ttulo1"/>
        <w:numPr>
          <w:ilvl w:val="0"/>
          <w:numId w:val="2"/>
        </w:numPr>
      </w:pPr>
      <w:r w:rsidRPr="00E630DB">
        <w:lastRenderedPageBreak/>
        <w:t>Introducción: creación de procesos</w:t>
      </w:r>
    </w:p>
    <w:p w14:paraId="19BC5DD9" w14:textId="77777777" w:rsidR="00E630DB" w:rsidRDefault="00E630DB" w:rsidP="00CD529F">
      <w:pPr>
        <w:pStyle w:val="Ttulo2"/>
      </w:pPr>
      <w:r>
        <w:t>E</w:t>
      </w:r>
      <w:r w:rsidRPr="00E630DB">
        <w:t>jemplo 0: Recupera el PIP y el PPID de un programa propio.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30DB" w14:paraId="7A7BED3D" w14:textId="77777777" w:rsidTr="00E630DB">
        <w:trPr>
          <w:jc w:val="center"/>
        </w:trPr>
        <w:tc>
          <w:tcPr>
            <w:tcW w:w="2831" w:type="dxa"/>
          </w:tcPr>
          <w:p w14:paraId="6A691430" w14:textId="77777777" w:rsidR="00E630DB" w:rsidRDefault="00E630DB" w:rsidP="00E630DB">
            <w:pPr>
              <w:jc w:val="center"/>
            </w:pPr>
            <w:r>
              <w:t>PID</w:t>
            </w:r>
          </w:p>
        </w:tc>
        <w:tc>
          <w:tcPr>
            <w:tcW w:w="2831" w:type="dxa"/>
          </w:tcPr>
          <w:p w14:paraId="5C3864C8" w14:textId="77777777" w:rsidR="00E630DB" w:rsidRDefault="00E630DB" w:rsidP="00E630DB">
            <w:pPr>
              <w:jc w:val="center"/>
            </w:pPr>
            <w:r>
              <w:t>PPID</w:t>
            </w:r>
          </w:p>
        </w:tc>
        <w:tc>
          <w:tcPr>
            <w:tcW w:w="2832" w:type="dxa"/>
          </w:tcPr>
          <w:p w14:paraId="7A7F2358" w14:textId="77777777" w:rsidR="00E630DB" w:rsidRDefault="00E630DB" w:rsidP="00E630DB">
            <w:pPr>
              <w:jc w:val="center"/>
            </w:pPr>
            <w:r>
              <w:t>UID</w:t>
            </w:r>
          </w:p>
        </w:tc>
      </w:tr>
      <w:tr w:rsidR="00E630DB" w14:paraId="1C2C2C46" w14:textId="77777777" w:rsidTr="00E630DB">
        <w:trPr>
          <w:jc w:val="center"/>
        </w:trPr>
        <w:tc>
          <w:tcPr>
            <w:tcW w:w="2831" w:type="dxa"/>
          </w:tcPr>
          <w:p w14:paraId="7F492A2D" w14:textId="77777777" w:rsidR="00E630DB" w:rsidRDefault="00E630DB" w:rsidP="00E630DB">
            <w:pPr>
              <w:jc w:val="center"/>
            </w:pPr>
            <w:r>
              <w:t>4346</w:t>
            </w:r>
          </w:p>
        </w:tc>
        <w:tc>
          <w:tcPr>
            <w:tcW w:w="2831" w:type="dxa"/>
          </w:tcPr>
          <w:p w14:paraId="34E40BA4" w14:textId="77777777" w:rsidR="00E630DB" w:rsidRDefault="00E630DB" w:rsidP="00E630DB">
            <w:pPr>
              <w:jc w:val="center"/>
            </w:pPr>
            <w:r>
              <w:t>4311</w:t>
            </w:r>
          </w:p>
        </w:tc>
        <w:tc>
          <w:tcPr>
            <w:tcW w:w="2832" w:type="dxa"/>
          </w:tcPr>
          <w:p w14:paraId="2B9F5FD5" w14:textId="77777777" w:rsidR="00E630DB" w:rsidRDefault="00E630DB" w:rsidP="00E630DB">
            <w:pPr>
              <w:jc w:val="center"/>
            </w:pPr>
            <w:r>
              <w:t>1000</w:t>
            </w:r>
          </w:p>
        </w:tc>
      </w:tr>
    </w:tbl>
    <w:p w14:paraId="65AB2E41" w14:textId="77777777" w:rsidR="00E630DB" w:rsidRDefault="00E630DB" w:rsidP="00CD529F">
      <w:pPr>
        <w:pStyle w:val="Ttulo2"/>
      </w:pPr>
      <w:r w:rsidRPr="00E630DB">
        <w:t>Ejemplo 1: Crear un proceso hijo y mostrar PID y PPID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30DB" w14:paraId="4877549E" w14:textId="77777777" w:rsidTr="00E630DB">
        <w:tc>
          <w:tcPr>
            <w:tcW w:w="2831" w:type="dxa"/>
          </w:tcPr>
          <w:p w14:paraId="731A4F9F" w14:textId="77777777" w:rsidR="00E630DB" w:rsidRDefault="00E630DB" w:rsidP="00635EB0">
            <w:pPr>
              <w:jc w:val="center"/>
            </w:pPr>
            <w:r>
              <w:t>PROCESO</w:t>
            </w:r>
          </w:p>
        </w:tc>
        <w:tc>
          <w:tcPr>
            <w:tcW w:w="2831" w:type="dxa"/>
          </w:tcPr>
          <w:p w14:paraId="536D8910" w14:textId="77777777" w:rsidR="00E630DB" w:rsidRDefault="00E630DB" w:rsidP="00635EB0">
            <w:pPr>
              <w:jc w:val="center"/>
            </w:pPr>
            <w:r>
              <w:t>PID</w:t>
            </w:r>
          </w:p>
        </w:tc>
        <w:tc>
          <w:tcPr>
            <w:tcW w:w="2832" w:type="dxa"/>
          </w:tcPr>
          <w:p w14:paraId="2C2FFFDC" w14:textId="77777777" w:rsidR="00E630DB" w:rsidRDefault="00E630DB" w:rsidP="00635EB0">
            <w:pPr>
              <w:jc w:val="center"/>
            </w:pPr>
            <w:r>
              <w:t>PPID</w:t>
            </w:r>
          </w:p>
        </w:tc>
      </w:tr>
      <w:tr w:rsidR="00E630DB" w14:paraId="002C2D9A" w14:textId="77777777" w:rsidTr="00E630DB">
        <w:tc>
          <w:tcPr>
            <w:tcW w:w="2831" w:type="dxa"/>
          </w:tcPr>
          <w:p w14:paraId="24F605FF" w14:textId="77777777" w:rsidR="00E630DB" w:rsidRDefault="00E630DB" w:rsidP="00635EB0">
            <w:pPr>
              <w:jc w:val="center"/>
            </w:pPr>
            <w:r>
              <w:t>P1 PADRE</w:t>
            </w:r>
          </w:p>
        </w:tc>
        <w:tc>
          <w:tcPr>
            <w:tcW w:w="2831" w:type="dxa"/>
          </w:tcPr>
          <w:p w14:paraId="0D50BDE3" w14:textId="77777777" w:rsidR="00E630DB" w:rsidRDefault="00E630DB" w:rsidP="00635EB0">
            <w:pPr>
              <w:jc w:val="center"/>
            </w:pPr>
            <w:r>
              <w:t>4585</w:t>
            </w:r>
          </w:p>
        </w:tc>
        <w:tc>
          <w:tcPr>
            <w:tcW w:w="2832" w:type="dxa"/>
          </w:tcPr>
          <w:p w14:paraId="6D91746B" w14:textId="77777777" w:rsidR="00E630DB" w:rsidRDefault="00E630DB" w:rsidP="00635EB0">
            <w:pPr>
              <w:jc w:val="center"/>
            </w:pPr>
            <w:r>
              <w:t>4311</w:t>
            </w:r>
          </w:p>
        </w:tc>
      </w:tr>
      <w:tr w:rsidR="00E630DB" w14:paraId="358E2B5E" w14:textId="77777777" w:rsidTr="00E630DB">
        <w:tc>
          <w:tcPr>
            <w:tcW w:w="2831" w:type="dxa"/>
          </w:tcPr>
          <w:p w14:paraId="39DE22D2" w14:textId="77777777" w:rsidR="00E630DB" w:rsidRDefault="00E630DB" w:rsidP="00635EB0">
            <w:pPr>
              <w:jc w:val="center"/>
            </w:pPr>
            <w:r>
              <w:t>P2 HIJO</w:t>
            </w:r>
          </w:p>
        </w:tc>
        <w:tc>
          <w:tcPr>
            <w:tcW w:w="2831" w:type="dxa"/>
          </w:tcPr>
          <w:p w14:paraId="19EA9CC6" w14:textId="77777777" w:rsidR="00E630DB" w:rsidRDefault="00E630DB" w:rsidP="00635EB0">
            <w:pPr>
              <w:jc w:val="center"/>
            </w:pPr>
            <w:r>
              <w:t>4586</w:t>
            </w:r>
          </w:p>
        </w:tc>
        <w:tc>
          <w:tcPr>
            <w:tcW w:w="2832" w:type="dxa"/>
          </w:tcPr>
          <w:p w14:paraId="588D088F" w14:textId="77777777" w:rsidR="00E630DB" w:rsidRDefault="00E630DB" w:rsidP="00635EB0">
            <w:pPr>
              <w:jc w:val="center"/>
            </w:pPr>
            <w:r>
              <w:t>4585</w:t>
            </w:r>
          </w:p>
        </w:tc>
      </w:tr>
    </w:tbl>
    <w:p w14:paraId="2A2291B0" w14:textId="77777777" w:rsidR="00CD529F" w:rsidRDefault="00CD529F" w:rsidP="00CD529F">
      <w:pPr>
        <w:pStyle w:val="Ttulo2"/>
      </w:pPr>
      <w:r w:rsidRPr="00CD529F">
        <w:t xml:space="preserve">Ejemplo 2: Esperar a que el proceso hijo termine usando </w:t>
      </w:r>
      <w:proofErr w:type="spellStart"/>
      <w:r w:rsidRPr="00CD529F">
        <w:t>wait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29F" w14:paraId="72D11F88" w14:textId="77777777" w:rsidTr="009C2522">
        <w:tc>
          <w:tcPr>
            <w:tcW w:w="2831" w:type="dxa"/>
          </w:tcPr>
          <w:p w14:paraId="0B3BCCEE" w14:textId="77777777" w:rsidR="00CD529F" w:rsidRDefault="00CD529F" w:rsidP="00635EB0">
            <w:pPr>
              <w:jc w:val="center"/>
            </w:pPr>
            <w:r>
              <w:t>PROCESO</w:t>
            </w:r>
          </w:p>
        </w:tc>
        <w:tc>
          <w:tcPr>
            <w:tcW w:w="2831" w:type="dxa"/>
          </w:tcPr>
          <w:p w14:paraId="10317E96" w14:textId="77777777" w:rsidR="00CD529F" w:rsidRDefault="00CD529F" w:rsidP="00635EB0">
            <w:pPr>
              <w:jc w:val="center"/>
            </w:pPr>
            <w:r>
              <w:t>PID</w:t>
            </w:r>
          </w:p>
        </w:tc>
        <w:tc>
          <w:tcPr>
            <w:tcW w:w="2832" w:type="dxa"/>
          </w:tcPr>
          <w:p w14:paraId="55D1F5D7" w14:textId="77777777" w:rsidR="00CD529F" w:rsidRDefault="00CD529F" w:rsidP="00635EB0">
            <w:pPr>
              <w:jc w:val="center"/>
            </w:pPr>
            <w:r>
              <w:t>PPID</w:t>
            </w:r>
          </w:p>
        </w:tc>
      </w:tr>
      <w:tr w:rsidR="00CD529F" w14:paraId="38FE4E0B" w14:textId="77777777" w:rsidTr="009C2522">
        <w:tc>
          <w:tcPr>
            <w:tcW w:w="2831" w:type="dxa"/>
          </w:tcPr>
          <w:p w14:paraId="5BB389DC" w14:textId="77777777" w:rsidR="00CD529F" w:rsidRDefault="00CD529F" w:rsidP="00635EB0">
            <w:pPr>
              <w:jc w:val="center"/>
            </w:pPr>
            <w:r>
              <w:t>P1 PADRE</w:t>
            </w:r>
          </w:p>
        </w:tc>
        <w:tc>
          <w:tcPr>
            <w:tcW w:w="2831" w:type="dxa"/>
          </w:tcPr>
          <w:p w14:paraId="11BC94AB" w14:textId="77777777" w:rsidR="00CD529F" w:rsidRDefault="00CD529F" w:rsidP="00635EB0">
            <w:pPr>
              <w:jc w:val="center"/>
            </w:pPr>
            <w:r>
              <w:t>4683</w:t>
            </w:r>
          </w:p>
        </w:tc>
        <w:tc>
          <w:tcPr>
            <w:tcW w:w="2832" w:type="dxa"/>
          </w:tcPr>
          <w:p w14:paraId="0AA00C23" w14:textId="77777777" w:rsidR="00CD529F" w:rsidRDefault="00CD529F" w:rsidP="00635EB0">
            <w:pPr>
              <w:jc w:val="center"/>
            </w:pPr>
            <w:r>
              <w:t>4311</w:t>
            </w:r>
          </w:p>
        </w:tc>
      </w:tr>
      <w:tr w:rsidR="00CD529F" w14:paraId="62C62CF6" w14:textId="77777777" w:rsidTr="009C2522">
        <w:tc>
          <w:tcPr>
            <w:tcW w:w="2831" w:type="dxa"/>
          </w:tcPr>
          <w:p w14:paraId="0F04BFBC" w14:textId="77777777" w:rsidR="00CD529F" w:rsidRDefault="00CD529F" w:rsidP="00635EB0">
            <w:pPr>
              <w:jc w:val="center"/>
            </w:pPr>
            <w:r>
              <w:t>P2 HIJO</w:t>
            </w:r>
          </w:p>
        </w:tc>
        <w:tc>
          <w:tcPr>
            <w:tcW w:w="2831" w:type="dxa"/>
          </w:tcPr>
          <w:p w14:paraId="443C4A91" w14:textId="77777777" w:rsidR="00CD529F" w:rsidRDefault="00CD529F" w:rsidP="00635EB0">
            <w:pPr>
              <w:jc w:val="center"/>
            </w:pPr>
            <w:r>
              <w:t>4684</w:t>
            </w:r>
          </w:p>
        </w:tc>
        <w:tc>
          <w:tcPr>
            <w:tcW w:w="2832" w:type="dxa"/>
          </w:tcPr>
          <w:p w14:paraId="58056A27" w14:textId="77777777" w:rsidR="00CD529F" w:rsidRDefault="00CD529F" w:rsidP="00635EB0">
            <w:pPr>
              <w:jc w:val="center"/>
            </w:pPr>
            <w:r>
              <w:t>4683</w:t>
            </w:r>
          </w:p>
        </w:tc>
      </w:tr>
    </w:tbl>
    <w:p w14:paraId="67B7CE8E" w14:textId="77777777" w:rsidR="00CD529F" w:rsidRDefault="00CD529F" w:rsidP="00CD529F">
      <w:pPr>
        <w:pStyle w:val="Ttulo2"/>
      </w:pPr>
      <w:r w:rsidRPr="00CD529F">
        <w:t>Ejemplo 2.2: Tu primera jerarquía de procesos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29F" w14:paraId="22DB01A7" w14:textId="77777777" w:rsidTr="009C2522">
        <w:tc>
          <w:tcPr>
            <w:tcW w:w="2831" w:type="dxa"/>
          </w:tcPr>
          <w:p w14:paraId="117BFABA" w14:textId="77777777" w:rsidR="00CD529F" w:rsidRDefault="00CD529F" w:rsidP="00635EB0">
            <w:pPr>
              <w:jc w:val="center"/>
            </w:pPr>
            <w:r>
              <w:t>PROCESO</w:t>
            </w:r>
          </w:p>
        </w:tc>
        <w:tc>
          <w:tcPr>
            <w:tcW w:w="2831" w:type="dxa"/>
          </w:tcPr>
          <w:p w14:paraId="5C4E5C94" w14:textId="77777777" w:rsidR="00CD529F" w:rsidRDefault="00CD529F" w:rsidP="00635EB0">
            <w:pPr>
              <w:jc w:val="center"/>
            </w:pPr>
            <w:r>
              <w:t>PID</w:t>
            </w:r>
          </w:p>
        </w:tc>
        <w:tc>
          <w:tcPr>
            <w:tcW w:w="2832" w:type="dxa"/>
          </w:tcPr>
          <w:p w14:paraId="45427DA5" w14:textId="77777777" w:rsidR="00CD529F" w:rsidRDefault="00CD529F" w:rsidP="00635EB0">
            <w:pPr>
              <w:jc w:val="center"/>
            </w:pPr>
            <w:r>
              <w:t>PPID</w:t>
            </w:r>
          </w:p>
        </w:tc>
      </w:tr>
      <w:tr w:rsidR="00CD529F" w14:paraId="1CA7D4F7" w14:textId="77777777" w:rsidTr="009C2522">
        <w:tc>
          <w:tcPr>
            <w:tcW w:w="2831" w:type="dxa"/>
          </w:tcPr>
          <w:p w14:paraId="46DB2DEC" w14:textId="77777777" w:rsidR="00CD529F" w:rsidRDefault="00CD529F" w:rsidP="00635EB0">
            <w:pPr>
              <w:jc w:val="center"/>
            </w:pPr>
            <w:r>
              <w:t>P1 PADRE</w:t>
            </w:r>
          </w:p>
        </w:tc>
        <w:tc>
          <w:tcPr>
            <w:tcW w:w="2831" w:type="dxa"/>
          </w:tcPr>
          <w:p w14:paraId="617D90CC" w14:textId="77777777" w:rsidR="00CD529F" w:rsidRDefault="00CD529F" w:rsidP="00635EB0">
            <w:pPr>
              <w:jc w:val="center"/>
            </w:pPr>
            <w:r>
              <w:t>4884</w:t>
            </w:r>
          </w:p>
        </w:tc>
        <w:tc>
          <w:tcPr>
            <w:tcW w:w="2832" w:type="dxa"/>
          </w:tcPr>
          <w:p w14:paraId="2928C8B0" w14:textId="77777777" w:rsidR="00CD529F" w:rsidRDefault="00CD529F" w:rsidP="00635EB0">
            <w:pPr>
              <w:jc w:val="center"/>
            </w:pPr>
          </w:p>
        </w:tc>
      </w:tr>
      <w:tr w:rsidR="00CD529F" w14:paraId="683096E1" w14:textId="77777777" w:rsidTr="009C2522">
        <w:tc>
          <w:tcPr>
            <w:tcW w:w="2831" w:type="dxa"/>
          </w:tcPr>
          <w:p w14:paraId="6DA1D714" w14:textId="77777777" w:rsidR="00CD529F" w:rsidRDefault="00CD529F" w:rsidP="00635EB0">
            <w:pPr>
              <w:jc w:val="center"/>
            </w:pPr>
            <w:r>
              <w:t>P2 HIJO</w:t>
            </w:r>
          </w:p>
        </w:tc>
        <w:tc>
          <w:tcPr>
            <w:tcW w:w="2831" w:type="dxa"/>
          </w:tcPr>
          <w:p w14:paraId="74C501D0" w14:textId="77777777" w:rsidR="00CD529F" w:rsidRDefault="00CD529F" w:rsidP="00635EB0">
            <w:pPr>
              <w:jc w:val="center"/>
            </w:pPr>
          </w:p>
        </w:tc>
        <w:tc>
          <w:tcPr>
            <w:tcW w:w="2832" w:type="dxa"/>
          </w:tcPr>
          <w:p w14:paraId="44E389F7" w14:textId="77777777" w:rsidR="00CD529F" w:rsidRDefault="00CD529F" w:rsidP="00635EB0">
            <w:pPr>
              <w:jc w:val="center"/>
            </w:pPr>
            <w:r>
              <w:t>4884</w:t>
            </w:r>
          </w:p>
        </w:tc>
      </w:tr>
      <w:tr w:rsidR="00CD529F" w14:paraId="02AE8855" w14:textId="77777777" w:rsidTr="009C2522">
        <w:tc>
          <w:tcPr>
            <w:tcW w:w="2831" w:type="dxa"/>
          </w:tcPr>
          <w:p w14:paraId="2B1920E3" w14:textId="77777777" w:rsidR="00CD529F" w:rsidRDefault="00CD529F" w:rsidP="00635EB0">
            <w:pPr>
              <w:jc w:val="center"/>
            </w:pPr>
            <w:r>
              <w:t>P3 HIJO</w:t>
            </w:r>
          </w:p>
        </w:tc>
        <w:tc>
          <w:tcPr>
            <w:tcW w:w="2831" w:type="dxa"/>
          </w:tcPr>
          <w:p w14:paraId="7E0F748F" w14:textId="77777777" w:rsidR="00CD529F" w:rsidRDefault="00CD529F" w:rsidP="00635EB0">
            <w:pPr>
              <w:jc w:val="center"/>
            </w:pPr>
          </w:p>
        </w:tc>
        <w:tc>
          <w:tcPr>
            <w:tcW w:w="2832" w:type="dxa"/>
          </w:tcPr>
          <w:p w14:paraId="31F798D2" w14:textId="77777777" w:rsidR="00CD529F" w:rsidRDefault="00CD529F" w:rsidP="00635EB0">
            <w:pPr>
              <w:jc w:val="center"/>
            </w:pPr>
            <w:r>
              <w:t>4884</w:t>
            </w:r>
          </w:p>
        </w:tc>
      </w:tr>
      <w:tr w:rsidR="00CD529F" w14:paraId="5B64A214" w14:textId="77777777" w:rsidTr="009C2522">
        <w:tc>
          <w:tcPr>
            <w:tcW w:w="2831" w:type="dxa"/>
          </w:tcPr>
          <w:p w14:paraId="7CB0E8C3" w14:textId="77777777" w:rsidR="00CD529F" w:rsidRDefault="00CD529F" w:rsidP="00635EB0">
            <w:pPr>
              <w:jc w:val="center"/>
            </w:pPr>
            <w:r>
              <w:t>P4 HIJO</w:t>
            </w:r>
          </w:p>
        </w:tc>
        <w:tc>
          <w:tcPr>
            <w:tcW w:w="2831" w:type="dxa"/>
          </w:tcPr>
          <w:p w14:paraId="29DE7069" w14:textId="77777777" w:rsidR="00CD529F" w:rsidRDefault="00CD529F" w:rsidP="00635EB0">
            <w:pPr>
              <w:jc w:val="center"/>
            </w:pPr>
          </w:p>
        </w:tc>
        <w:tc>
          <w:tcPr>
            <w:tcW w:w="2832" w:type="dxa"/>
          </w:tcPr>
          <w:p w14:paraId="558B4861" w14:textId="77777777" w:rsidR="00CD529F" w:rsidRDefault="00CD529F" w:rsidP="00635EB0">
            <w:pPr>
              <w:jc w:val="center"/>
            </w:pPr>
            <w:r>
              <w:t>4884</w:t>
            </w:r>
          </w:p>
        </w:tc>
      </w:tr>
    </w:tbl>
    <w:p w14:paraId="3EAAC83C" w14:textId="77777777" w:rsidR="00CD529F" w:rsidRDefault="00CD529F" w:rsidP="00CD529F">
      <w:pPr>
        <w:pStyle w:val="Ttulo2"/>
      </w:pPr>
      <w:r w:rsidRPr="00CD529F">
        <w:t>Ejemplo 3: Crear un árbol de procesos (padre, hijo, nieto)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29F" w14:paraId="3DCDA2CC" w14:textId="77777777" w:rsidTr="009C2522">
        <w:tc>
          <w:tcPr>
            <w:tcW w:w="2831" w:type="dxa"/>
          </w:tcPr>
          <w:p w14:paraId="38D08003" w14:textId="77777777" w:rsidR="00CD529F" w:rsidRDefault="00CD529F" w:rsidP="00635EB0">
            <w:pPr>
              <w:jc w:val="center"/>
            </w:pPr>
            <w:r>
              <w:t>PROCESO</w:t>
            </w:r>
          </w:p>
        </w:tc>
        <w:tc>
          <w:tcPr>
            <w:tcW w:w="2831" w:type="dxa"/>
          </w:tcPr>
          <w:p w14:paraId="31CBC13E" w14:textId="77777777" w:rsidR="00CD529F" w:rsidRDefault="00CD529F" w:rsidP="00635EB0">
            <w:pPr>
              <w:jc w:val="center"/>
            </w:pPr>
            <w:r>
              <w:t>PID</w:t>
            </w:r>
          </w:p>
        </w:tc>
        <w:tc>
          <w:tcPr>
            <w:tcW w:w="2832" w:type="dxa"/>
          </w:tcPr>
          <w:p w14:paraId="70C12C4E" w14:textId="77777777" w:rsidR="00CD529F" w:rsidRDefault="00CD529F" w:rsidP="00635EB0">
            <w:pPr>
              <w:jc w:val="center"/>
            </w:pPr>
            <w:r>
              <w:t>PPID</w:t>
            </w:r>
          </w:p>
        </w:tc>
      </w:tr>
      <w:tr w:rsidR="00CD529F" w14:paraId="4188A398" w14:textId="77777777" w:rsidTr="009C2522">
        <w:tc>
          <w:tcPr>
            <w:tcW w:w="2831" w:type="dxa"/>
          </w:tcPr>
          <w:p w14:paraId="14EB4CB2" w14:textId="77777777" w:rsidR="00CD529F" w:rsidRDefault="00CD529F" w:rsidP="00635EB0">
            <w:pPr>
              <w:jc w:val="center"/>
            </w:pPr>
            <w:r>
              <w:t>P1 PADRE</w:t>
            </w:r>
          </w:p>
        </w:tc>
        <w:tc>
          <w:tcPr>
            <w:tcW w:w="2831" w:type="dxa"/>
          </w:tcPr>
          <w:p w14:paraId="21EA0150" w14:textId="77777777" w:rsidR="00CD529F" w:rsidRDefault="00CD529F" w:rsidP="00635EB0">
            <w:pPr>
              <w:tabs>
                <w:tab w:val="center" w:pos="1307"/>
              </w:tabs>
              <w:jc w:val="center"/>
            </w:pPr>
            <w:r>
              <w:t>5190</w:t>
            </w:r>
          </w:p>
        </w:tc>
        <w:tc>
          <w:tcPr>
            <w:tcW w:w="2832" w:type="dxa"/>
          </w:tcPr>
          <w:p w14:paraId="294119D4" w14:textId="77777777" w:rsidR="00CD529F" w:rsidRDefault="00CD529F" w:rsidP="00635EB0">
            <w:pPr>
              <w:jc w:val="center"/>
            </w:pPr>
          </w:p>
        </w:tc>
      </w:tr>
      <w:tr w:rsidR="00CD529F" w14:paraId="73D5B26A" w14:textId="77777777" w:rsidTr="009C2522">
        <w:tc>
          <w:tcPr>
            <w:tcW w:w="2831" w:type="dxa"/>
          </w:tcPr>
          <w:p w14:paraId="31F8E64C" w14:textId="77777777" w:rsidR="00CD529F" w:rsidRDefault="00CD529F" w:rsidP="00635EB0">
            <w:pPr>
              <w:jc w:val="center"/>
            </w:pPr>
            <w:r>
              <w:t>P2 HIJO</w:t>
            </w:r>
          </w:p>
        </w:tc>
        <w:tc>
          <w:tcPr>
            <w:tcW w:w="2831" w:type="dxa"/>
          </w:tcPr>
          <w:p w14:paraId="34A7B08D" w14:textId="77777777" w:rsidR="00CD529F" w:rsidRDefault="00CD529F" w:rsidP="00635EB0">
            <w:pPr>
              <w:jc w:val="center"/>
            </w:pPr>
            <w:r>
              <w:t>5191</w:t>
            </w:r>
          </w:p>
        </w:tc>
        <w:tc>
          <w:tcPr>
            <w:tcW w:w="2832" w:type="dxa"/>
          </w:tcPr>
          <w:p w14:paraId="202CDAE1" w14:textId="77777777" w:rsidR="00CD529F" w:rsidRDefault="00CD529F" w:rsidP="00635EB0">
            <w:pPr>
              <w:jc w:val="center"/>
            </w:pPr>
            <w:r>
              <w:t>5190</w:t>
            </w:r>
          </w:p>
        </w:tc>
      </w:tr>
      <w:tr w:rsidR="00CD529F" w14:paraId="506F48EA" w14:textId="77777777" w:rsidTr="009C2522">
        <w:tc>
          <w:tcPr>
            <w:tcW w:w="2831" w:type="dxa"/>
          </w:tcPr>
          <w:p w14:paraId="682A940D" w14:textId="77777777" w:rsidR="00CD529F" w:rsidRDefault="00CD529F" w:rsidP="00635EB0">
            <w:pPr>
              <w:jc w:val="center"/>
            </w:pPr>
            <w:r>
              <w:t xml:space="preserve">P3 </w:t>
            </w:r>
            <w:r>
              <w:t>NIETO</w:t>
            </w:r>
          </w:p>
        </w:tc>
        <w:tc>
          <w:tcPr>
            <w:tcW w:w="2831" w:type="dxa"/>
          </w:tcPr>
          <w:p w14:paraId="447EA731" w14:textId="77777777" w:rsidR="00CD529F" w:rsidRDefault="00CD529F" w:rsidP="00635EB0">
            <w:pPr>
              <w:jc w:val="center"/>
            </w:pPr>
            <w:r>
              <w:t>5192</w:t>
            </w:r>
          </w:p>
        </w:tc>
        <w:tc>
          <w:tcPr>
            <w:tcW w:w="2832" w:type="dxa"/>
          </w:tcPr>
          <w:p w14:paraId="49E0CEED" w14:textId="77777777" w:rsidR="00CD529F" w:rsidRDefault="00CD529F" w:rsidP="00635EB0">
            <w:pPr>
              <w:jc w:val="center"/>
            </w:pPr>
            <w:r>
              <w:t>5191</w:t>
            </w:r>
          </w:p>
        </w:tc>
      </w:tr>
    </w:tbl>
    <w:p w14:paraId="584D2BA6" w14:textId="77777777" w:rsidR="00635EB0" w:rsidRDefault="00635EB0" w:rsidP="00635EB0">
      <w:pPr>
        <w:pStyle w:val="Ttulo1"/>
        <w:rPr>
          <w:highlight w:val="lightGray"/>
        </w:rPr>
      </w:pPr>
    </w:p>
    <w:p w14:paraId="239055B3" w14:textId="77777777" w:rsidR="00635EB0" w:rsidRDefault="00635EB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highlight w:val="lightGray"/>
        </w:rPr>
      </w:pPr>
      <w:r>
        <w:rPr>
          <w:highlight w:val="lightGray"/>
        </w:rPr>
        <w:br w:type="page"/>
      </w:r>
    </w:p>
    <w:p w14:paraId="7334780F" w14:textId="77777777" w:rsidR="00CD529F" w:rsidRDefault="00CD529F" w:rsidP="00635EB0">
      <w:pPr>
        <w:pStyle w:val="Ttulo1"/>
        <w:numPr>
          <w:ilvl w:val="0"/>
          <w:numId w:val="2"/>
        </w:numPr>
      </w:pPr>
      <w:r w:rsidRPr="00CD529F">
        <w:lastRenderedPageBreak/>
        <w:t>Arboles de Procesos</w:t>
      </w:r>
    </w:p>
    <w:p w14:paraId="3EEED4F4" w14:textId="77777777" w:rsidR="00CD529F" w:rsidRDefault="00CD529F" w:rsidP="00CD529F">
      <w:pPr>
        <w:pStyle w:val="Ttulo2"/>
      </w:pPr>
      <w:r w:rsidRPr="00CD529F">
        <w:t>Ejemplo 1 (scr_proc_01.c)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29F" w14:paraId="1F2A55B3" w14:textId="77777777" w:rsidTr="009C2522">
        <w:tc>
          <w:tcPr>
            <w:tcW w:w="2831" w:type="dxa"/>
          </w:tcPr>
          <w:p w14:paraId="6B6C7811" w14:textId="77777777" w:rsidR="00CD529F" w:rsidRDefault="00CD529F" w:rsidP="00635EB0">
            <w:pPr>
              <w:jc w:val="center"/>
            </w:pPr>
            <w:r>
              <w:t>NIVEL</w:t>
            </w:r>
          </w:p>
        </w:tc>
        <w:tc>
          <w:tcPr>
            <w:tcW w:w="2831" w:type="dxa"/>
          </w:tcPr>
          <w:p w14:paraId="3B4725CD" w14:textId="77777777" w:rsidR="00CD529F" w:rsidRDefault="00CD529F" w:rsidP="00635EB0">
            <w:pPr>
              <w:jc w:val="center"/>
            </w:pPr>
            <w:r>
              <w:t>PID</w:t>
            </w:r>
          </w:p>
        </w:tc>
        <w:tc>
          <w:tcPr>
            <w:tcW w:w="2832" w:type="dxa"/>
          </w:tcPr>
          <w:p w14:paraId="33820C9B" w14:textId="77777777" w:rsidR="00CD529F" w:rsidRDefault="00CD529F" w:rsidP="00635EB0">
            <w:pPr>
              <w:jc w:val="center"/>
            </w:pPr>
            <w:r>
              <w:t>PPID</w:t>
            </w:r>
          </w:p>
        </w:tc>
      </w:tr>
      <w:tr w:rsidR="00CD529F" w14:paraId="29102E8B" w14:textId="77777777" w:rsidTr="009C2522">
        <w:tc>
          <w:tcPr>
            <w:tcW w:w="2831" w:type="dxa"/>
          </w:tcPr>
          <w:p w14:paraId="36268121" w14:textId="77777777" w:rsidR="00CD529F" w:rsidRDefault="00CD529F" w:rsidP="00635EB0">
            <w:pPr>
              <w:jc w:val="center"/>
            </w:pPr>
            <w:r>
              <w:t>PROCESO RAIZ</w:t>
            </w:r>
          </w:p>
        </w:tc>
        <w:tc>
          <w:tcPr>
            <w:tcW w:w="2831" w:type="dxa"/>
          </w:tcPr>
          <w:p w14:paraId="7E34A54D" w14:textId="77777777" w:rsidR="00CD529F" w:rsidRDefault="00CD529F" w:rsidP="00635EB0">
            <w:pPr>
              <w:tabs>
                <w:tab w:val="center" w:pos="1307"/>
              </w:tabs>
              <w:jc w:val="center"/>
            </w:pPr>
            <w:r>
              <w:t>5789</w:t>
            </w:r>
          </w:p>
        </w:tc>
        <w:tc>
          <w:tcPr>
            <w:tcW w:w="2832" w:type="dxa"/>
          </w:tcPr>
          <w:p w14:paraId="44B684C4" w14:textId="77777777" w:rsidR="00CD529F" w:rsidRDefault="00CD529F" w:rsidP="00635EB0">
            <w:pPr>
              <w:jc w:val="center"/>
            </w:pPr>
          </w:p>
        </w:tc>
      </w:tr>
      <w:tr w:rsidR="00CD529F" w14:paraId="5C1C3501" w14:textId="77777777" w:rsidTr="009C2522">
        <w:tc>
          <w:tcPr>
            <w:tcW w:w="2831" w:type="dxa"/>
          </w:tcPr>
          <w:p w14:paraId="6CD64E14" w14:textId="77777777" w:rsidR="00CD529F" w:rsidRDefault="00CD529F" w:rsidP="00635EB0">
            <w:pPr>
              <w:jc w:val="center"/>
            </w:pPr>
            <w:r>
              <w:t>NIVEL 0</w:t>
            </w:r>
          </w:p>
        </w:tc>
        <w:tc>
          <w:tcPr>
            <w:tcW w:w="2831" w:type="dxa"/>
          </w:tcPr>
          <w:p w14:paraId="747E4F52" w14:textId="77777777" w:rsidR="00CD529F" w:rsidRDefault="00CD529F" w:rsidP="00635EB0">
            <w:pPr>
              <w:jc w:val="center"/>
            </w:pPr>
            <w:r>
              <w:t>5</w:t>
            </w:r>
            <w:r>
              <w:t>790</w:t>
            </w:r>
          </w:p>
        </w:tc>
        <w:tc>
          <w:tcPr>
            <w:tcW w:w="2832" w:type="dxa"/>
          </w:tcPr>
          <w:p w14:paraId="2CB5F8F2" w14:textId="77777777" w:rsidR="00CD529F" w:rsidRDefault="00CD529F" w:rsidP="00635EB0">
            <w:pPr>
              <w:jc w:val="center"/>
            </w:pPr>
            <w:r>
              <w:t>5789</w:t>
            </w:r>
          </w:p>
        </w:tc>
      </w:tr>
      <w:tr w:rsidR="00CD529F" w14:paraId="1B546E94" w14:textId="77777777" w:rsidTr="009C2522">
        <w:tc>
          <w:tcPr>
            <w:tcW w:w="2831" w:type="dxa"/>
          </w:tcPr>
          <w:p w14:paraId="412A4014" w14:textId="77777777" w:rsidR="00CD529F" w:rsidRDefault="00CD529F" w:rsidP="00635EB0">
            <w:pPr>
              <w:jc w:val="center"/>
            </w:pPr>
            <w:r>
              <w:t>NIVEL 1</w:t>
            </w:r>
          </w:p>
        </w:tc>
        <w:tc>
          <w:tcPr>
            <w:tcW w:w="2831" w:type="dxa"/>
          </w:tcPr>
          <w:p w14:paraId="0CE91B81" w14:textId="77777777" w:rsidR="00CD529F" w:rsidRDefault="00CD529F" w:rsidP="00635EB0">
            <w:pPr>
              <w:jc w:val="center"/>
            </w:pPr>
            <w:r>
              <w:t>5791</w:t>
            </w:r>
          </w:p>
        </w:tc>
        <w:tc>
          <w:tcPr>
            <w:tcW w:w="2832" w:type="dxa"/>
          </w:tcPr>
          <w:p w14:paraId="65D0EE57" w14:textId="77777777" w:rsidR="00CD529F" w:rsidRDefault="00CD529F" w:rsidP="00635EB0">
            <w:pPr>
              <w:jc w:val="center"/>
            </w:pPr>
            <w:r>
              <w:t>5</w:t>
            </w:r>
            <w:r>
              <w:t>7</w:t>
            </w:r>
            <w:r>
              <w:t>9</w:t>
            </w:r>
            <w:r>
              <w:t>0</w:t>
            </w:r>
          </w:p>
        </w:tc>
      </w:tr>
      <w:tr w:rsidR="00CD529F" w14:paraId="449B70D3" w14:textId="77777777" w:rsidTr="009C2522">
        <w:tc>
          <w:tcPr>
            <w:tcW w:w="2831" w:type="dxa"/>
          </w:tcPr>
          <w:p w14:paraId="1122D79F" w14:textId="77777777" w:rsidR="00CD529F" w:rsidRDefault="00CD529F" w:rsidP="00635EB0">
            <w:pPr>
              <w:jc w:val="center"/>
            </w:pPr>
            <w:r>
              <w:t>NIVEL 2</w:t>
            </w:r>
          </w:p>
        </w:tc>
        <w:tc>
          <w:tcPr>
            <w:tcW w:w="2831" w:type="dxa"/>
          </w:tcPr>
          <w:p w14:paraId="00B6968E" w14:textId="77777777" w:rsidR="00CD529F" w:rsidRDefault="00CD529F" w:rsidP="00635EB0">
            <w:pPr>
              <w:jc w:val="center"/>
            </w:pPr>
            <w:r>
              <w:t>5792</w:t>
            </w:r>
          </w:p>
        </w:tc>
        <w:tc>
          <w:tcPr>
            <w:tcW w:w="2832" w:type="dxa"/>
          </w:tcPr>
          <w:p w14:paraId="77BA6401" w14:textId="77777777" w:rsidR="00CD529F" w:rsidRDefault="00CD529F" w:rsidP="00635EB0">
            <w:pPr>
              <w:jc w:val="center"/>
            </w:pPr>
            <w:r>
              <w:t>5791</w:t>
            </w:r>
          </w:p>
        </w:tc>
      </w:tr>
      <w:tr w:rsidR="00CD529F" w14:paraId="05BAE78A" w14:textId="77777777" w:rsidTr="009C2522">
        <w:tc>
          <w:tcPr>
            <w:tcW w:w="2831" w:type="dxa"/>
          </w:tcPr>
          <w:p w14:paraId="1A443AC7" w14:textId="77777777" w:rsidR="00CD529F" w:rsidRDefault="00CD529F" w:rsidP="00635EB0">
            <w:pPr>
              <w:jc w:val="center"/>
            </w:pPr>
            <w:r>
              <w:t>NIVEL 3</w:t>
            </w:r>
          </w:p>
        </w:tc>
        <w:tc>
          <w:tcPr>
            <w:tcW w:w="2831" w:type="dxa"/>
          </w:tcPr>
          <w:p w14:paraId="468F9BE4" w14:textId="77777777" w:rsidR="00CD529F" w:rsidRDefault="00CD529F" w:rsidP="00635EB0">
            <w:pPr>
              <w:jc w:val="center"/>
            </w:pPr>
            <w:r>
              <w:t>5793</w:t>
            </w:r>
          </w:p>
        </w:tc>
        <w:tc>
          <w:tcPr>
            <w:tcW w:w="2832" w:type="dxa"/>
          </w:tcPr>
          <w:p w14:paraId="0E5C4B21" w14:textId="77777777" w:rsidR="00CD529F" w:rsidRDefault="00CD529F" w:rsidP="00635EB0">
            <w:pPr>
              <w:jc w:val="center"/>
            </w:pPr>
            <w:r>
              <w:t>5792</w:t>
            </w:r>
          </w:p>
        </w:tc>
      </w:tr>
      <w:tr w:rsidR="00CD529F" w14:paraId="01FCF2B9" w14:textId="77777777" w:rsidTr="009C2522">
        <w:tc>
          <w:tcPr>
            <w:tcW w:w="2831" w:type="dxa"/>
          </w:tcPr>
          <w:p w14:paraId="6E515599" w14:textId="77777777" w:rsidR="00CD529F" w:rsidRDefault="00CD529F" w:rsidP="00635EB0">
            <w:pPr>
              <w:jc w:val="center"/>
            </w:pPr>
            <w:r>
              <w:t>NIVEL 4</w:t>
            </w:r>
          </w:p>
        </w:tc>
        <w:tc>
          <w:tcPr>
            <w:tcW w:w="2831" w:type="dxa"/>
          </w:tcPr>
          <w:p w14:paraId="414DBED3" w14:textId="77777777" w:rsidR="00CD529F" w:rsidRDefault="00CD529F" w:rsidP="00635EB0">
            <w:pPr>
              <w:jc w:val="center"/>
            </w:pPr>
            <w:r>
              <w:t>5794</w:t>
            </w:r>
          </w:p>
        </w:tc>
        <w:tc>
          <w:tcPr>
            <w:tcW w:w="2832" w:type="dxa"/>
          </w:tcPr>
          <w:p w14:paraId="5E9E8263" w14:textId="77777777" w:rsidR="00CD529F" w:rsidRDefault="00CD529F" w:rsidP="00635EB0">
            <w:pPr>
              <w:jc w:val="center"/>
            </w:pPr>
            <w:r>
              <w:t>5793</w:t>
            </w:r>
          </w:p>
        </w:tc>
      </w:tr>
    </w:tbl>
    <w:p w14:paraId="5FF8661E" w14:textId="77777777" w:rsidR="00CD529F" w:rsidRDefault="00CD529F" w:rsidP="00CD529F">
      <w:pPr>
        <w:rPr>
          <w:noProof/>
        </w:rPr>
      </w:pPr>
      <w:r>
        <w:t xml:space="preserve">Al ejecutar el comando </w:t>
      </w:r>
      <w:proofErr w:type="spellStart"/>
      <w:r>
        <w:t>pstree</w:t>
      </w:r>
      <w:proofErr w:type="spellEnd"/>
      <w:r>
        <w:t xml:space="preserve"> obtenemos:</w:t>
      </w:r>
      <w:r w:rsidRPr="00CD52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13A333" wp14:editId="6D68BCB5">
            <wp:extent cx="5400040" cy="157480"/>
            <wp:effectExtent l="0" t="0" r="0" b="0"/>
            <wp:docPr id="738830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30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6E9B" w14:textId="77777777" w:rsidR="00CD529F" w:rsidRDefault="00CD529F" w:rsidP="00CD529F">
      <w:pPr>
        <w:pStyle w:val="Ttulo2"/>
      </w:pPr>
      <w:r w:rsidRPr="00CD529F">
        <w:t>Ejemplo 2 (scr_proc_02.c)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29F" w14:paraId="26ACBDFF" w14:textId="77777777" w:rsidTr="009C2522">
        <w:tc>
          <w:tcPr>
            <w:tcW w:w="2831" w:type="dxa"/>
          </w:tcPr>
          <w:p w14:paraId="5C0A1BC1" w14:textId="77777777" w:rsidR="00CD529F" w:rsidRDefault="00CD529F" w:rsidP="00635EB0">
            <w:pPr>
              <w:jc w:val="center"/>
            </w:pPr>
            <w:r>
              <w:t>NIVEL</w:t>
            </w:r>
          </w:p>
        </w:tc>
        <w:tc>
          <w:tcPr>
            <w:tcW w:w="2831" w:type="dxa"/>
          </w:tcPr>
          <w:p w14:paraId="0AD7A717" w14:textId="77777777" w:rsidR="00CD529F" w:rsidRDefault="00CD529F" w:rsidP="00635EB0">
            <w:pPr>
              <w:jc w:val="center"/>
            </w:pPr>
            <w:r>
              <w:t>PID</w:t>
            </w:r>
          </w:p>
        </w:tc>
        <w:tc>
          <w:tcPr>
            <w:tcW w:w="2832" w:type="dxa"/>
          </w:tcPr>
          <w:p w14:paraId="0E31C705" w14:textId="77777777" w:rsidR="00CD529F" w:rsidRDefault="00CD529F" w:rsidP="00635EB0">
            <w:pPr>
              <w:jc w:val="center"/>
            </w:pPr>
            <w:r>
              <w:t>PPID</w:t>
            </w:r>
          </w:p>
        </w:tc>
      </w:tr>
      <w:tr w:rsidR="00CD529F" w14:paraId="10487975" w14:textId="77777777" w:rsidTr="009C2522">
        <w:tc>
          <w:tcPr>
            <w:tcW w:w="2831" w:type="dxa"/>
          </w:tcPr>
          <w:p w14:paraId="4C01956F" w14:textId="77777777" w:rsidR="00CD529F" w:rsidRDefault="00CD529F" w:rsidP="00635EB0">
            <w:pPr>
              <w:jc w:val="center"/>
            </w:pPr>
            <w:r>
              <w:t>PROCESO RAIZ</w:t>
            </w:r>
          </w:p>
        </w:tc>
        <w:tc>
          <w:tcPr>
            <w:tcW w:w="2831" w:type="dxa"/>
          </w:tcPr>
          <w:p w14:paraId="73CEAD32" w14:textId="77777777" w:rsidR="00CD529F" w:rsidRDefault="00CD529F" w:rsidP="00635EB0">
            <w:pPr>
              <w:tabs>
                <w:tab w:val="center" w:pos="1307"/>
              </w:tabs>
              <w:jc w:val="center"/>
            </w:pPr>
            <w:r>
              <w:t>5</w:t>
            </w:r>
            <w:r>
              <w:t>804</w:t>
            </w:r>
          </w:p>
        </w:tc>
        <w:tc>
          <w:tcPr>
            <w:tcW w:w="2832" w:type="dxa"/>
          </w:tcPr>
          <w:p w14:paraId="5AD74A41" w14:textId="77777777" w:rsidR="00CD529F" w:rsidRDefault="00CD529F" w:rsidP="00635EB0">
            <w:pPr>
              <w:jc w:val="center"/>
            </w:pPr>
          </w:p>
        </w:tc>
      </w:tr>
      <w:tr w:rsidR="00CD529F" w14:paraId="5CDD2267" w14:textId="77777777" w:rsidTr="009C2522">
        <w:tc>
          <w:tcPr>
            <w:tcW w:w="2831" w:type="dxa"/>
          </w:tcPr>
          <w:p w14:paraId="476828D0" w14:textId="77777777" w:rsidR="00CD529F" w:rsidRDefault="00CD529F" w:rsidP="00635EB0">
            <w:pPr>
              <w:jc w:val="center"/>
            </w:pPr>
            <w:r>
              <w:t>NIVEL 0</w:t>
            </w:r>
          </w:p>
        </w:tc>
        <w:tc>
          <w:tcPr>
            <w:tcW w:w="2831" w:type="dxa"/>
          </w:tcPr>
          <w:p w14:paraId="01F28CF5" w14:textId="77777777" w:rsidR="00CD529F" w:rsidRDefault="00CD529F" w:rsidP="00635EB0">
            <w:pPr>
              <w:jc w:val="center"/>
            </w:pPr>
            <w:r>
              <w:t>5</w:t>
            </w:r>
            <w:r>
              <w:t>805</w:t>
            </w:r>
          </w:p>
        </w:tc>
        <w:tc>
          <w:tcPr>
            <w:tcW w:w="2832" w:type="dxa"/>
          </w:tcPr>
          <w:p w14:paraId="51163ADD" w14:textId="77777777" w:rsidR="00CD529F" w:rsidRDefault="00635EB0" w:rsidP="00635EB0">
            <w:pPr>
              <w:jc w:val="center"/>
            </w:pPr>
            <w:r>
              <w:t>580</w:t>
            </w:r>
            <w:r>
              <w:t>4</w:t>
            </w:r>
          </w:p>
        </w:tc>
      </w:tr>
      <w:tr w:rsidR="00CD529F" w14:paraId="0BF134A1" w14:textId="77777777" w:rsidTr="009C2522">
        <w:tc>
          <w:tcPr>
            <w:tcW w:w="2831" w:type="dxa"/>
          </w:tcPr>
          <w:p w14:paraId="2A7DAC66" w14:textId="77777777" w:rsidR="00CD529F" w:rsidRDefault="00CD529F" w:rsidP="00635EB0">
            <w:pPr>
              <w:jc w:val="center"/>
            </w:pPr>
            <w:r>
              <w:t>NIVEL 1</w:t>
            </w:r>
          </w:p>
        </w:tc>
        <w:tc>
          <w:tcPr>
            <w:tcW w:w="2831" w:type="dxa"/>
          </w:tcPr>
          <w:p w14:paraId="324B9CDF" w14:textId="77777777" w:rsidR="00CD529F" w:rsidRDefault="00CD529F" w:rsidP="00635EB0">
            <w:pPr>
              <w:jc w:val="center"/>
            </w:pPr>
            <w:r>
              <w:t>580</w:t>
            </w:r>
            <w:r>
              <w:t>6</w:t>
            </w:r>
          </w:p>
        </w:tc>
        <w:tc>
          <w:tcPr>
            <w:tcW w:w="2832" w:type="dxa"/>
          </w:tcPr>
          <w:p w14:paraId="19CDEC5C" w14:textId="77777777" w:rsidR="00CD529F" w:rsidRDefault="00635EB0" w:rsidP="00635EB0">
            <w:pPr>
              <w:jc w:val="center"/>
            </w:pPr>
            <w:r>
              <w:t>580</w:t>
            </w:r>
            <w:r>
              <w:t>5</w:t>
            </w:r>
          </w:p>
        </w:tc>
      </w:tr>
      <w:tr w:rsidR="00CD529F" w14:paraId="14185871" w14:textId="77777777" w:rsidTr="009C2522">
        <w:tc>
          <w:tcPr>
            <w:tcW w:w="2831" w:type="dxa"/>
          </w:tcPr>
          <w:p w14:paraId="3F7CC899" w14:textId="77777777" w:rsidR="00CD529F" w:rsidRDefault="00CD529F" w:rsidP="00635EB0">
            <w:pPr>
              <w:jc w:val="center"/>
            </w:pPr>
            <w:r>
              <w:t>NIVEL 2</w:t>
            </w:r>
          </w:p>
        </w:tc>
        <w:tc>
          <w:tcPr>
            <w:tcW w:w="2831" w:type="dxa"/>
          </w:tcPr>
          <w:p w14:paraId="312873B1" w14:textId="77777777" w:rsidR="00CD529F" w:rsidRDefault="00CD529F" w:rsidP="00635EB0">
            <w:pPr>
              <w:jc w:val="center"/>
            </w:pPr>
            <w:r>
              <w:t>580</w:t>
            </w:r>
            <w:r>
              <w:t>7</w:t>
            </w:r>
          </w:p>
        </w:tc>
        <w:tc>
          <w:tcPr>
            <w:tcW w:w="2832" w:type="dxa"/>
          </w:tcPr>
          <w:p w14:paraId="77EB2C88" w14:textId="77777777" w:rsidR="00CD529F" w:rsidRDefault="00635EB0" w:rsidP="00635EB0">
            <w:pPr>
              <w:jc w:val="center"/>
            </w:pPr>
            <w:r>
              <w:t>580</w:t>
            </w:r>
            <w:r>
              <w:t>6</w:t>
            </w:r>
          </w:p>
        </w:tc>
      </w:tr>
      <w:tr w:rsidR="00CD529F" w14:paraId="34A11301" w14:textId="77777777" w:rsidTr="009C2522">
        <w:tc>
          <w:tcPr>
            <w:tcW w:w="2831" w:type="dxa"/>
          </w:tcPr>
          <w:p w14:paraId="0505A46C" w14:textId="77777777" w:rsidR="00CD529F" w:rsidRDefault="00CD529F" w:rsidP="00635EB0">
            <w:pPr>
              <w:jc w:val="center"/>
            </w:pPr>
            <w:r>
              <w:t>NIVEL 3</w:t>
            </w:r>
          </w:p>
        </w:tc>
        <w:tc>
          <w:tcPr>
            <w:tcW w:w="2831" w:type="dxa"/>
          </w:tcPr>
          <w:p w14:paraId="44816DA5" w14:textId="77777777" w:rsidR="00CD529F" w:rsidRDefault="00CD529F" w:rsidP="00635EB0">
            <w:pPr>
              <w:jc w:val="center"/>
            </w:pPr>
            <w:r>
              <w:t>580</w:t>
            </w:r>
            <w:r>
              <w:t>9</w:t>
            </w:r>
          </w:p>
        </w:tc>
        <w:tc>
          <w:tcPr>
            <w:tcW w:w="2832" w:type="dxa"/>
          </w:tcPr>
          <w:p w14:paraId="34582570" w14:textId="77777777" w:rsidR="00CD529F" w:rsidRDefault="00635EB0" w:rsidP="00635EB0">
            <w:pPr>
              <w:jc w:val="center"/>
            </w:pPr>
            <w:r>
              <w:t>580</w:t>
            </w:r>
            <w:r>
              <w:t>7</w:t>
            </w:r>
          </w:p>
        </w:tc>
      </w:tr>
      <w:tr w:rsidR="00CD529F" w14:paraId="14AAAD55" w14:textId="77777777" w:rsidTr="009C2522">
        <w:tc>
          <w:tcPr>
            <w:tcW w:w="2831" w:type="dxa"/>
          </w:tcPr>
          <w:p w14:paraId="2262D49F" w14:textId="77777777" w:rsidR="00CD529F" w:rsidRDefault="00CD529F" w:rsidP="00635EB0">
            <w:pPr>
              <w:jc w:val="center"/>
            </w:pPr>
            <w:r>
              <w:t>NIVEL 4</w:t>
            </w:r>
          </w:p>
        </w:tc>
        <w:tc>
          <w:tcPr>
            <w:tcW w:w="2831" w:type="dxa"/>
          </w:tcPr>
          <w:p w14:paraId="4483A7A3" w14:textId="77777777" w:rsidR="00CD529F" w:rsidRDefault="00635EB0" w:rsidP="00635EB0">
            <w:pPr>
              <w:jc w:val="center"/>
            </w:pPr>
            <w:r>
              <w:t>58</w:t>
            </w:r>
            <w:r>
              <w:t>10</w:t>
            </w:r>
          </w:p>
        </w:tc>
        <w:tc>
          <w:tcPr>
            <w:tcW w:w="2832" w:type="dxa"/>
          </w:tcPr>
          <w:p w14:paraId="09C2E3D2" w14:textId="77777777" w:rsidR="00CD529F" w:rsidRDefault="00635EB0" w:rsidP="00635EB0">
            <w:pPr>
              <w:jc w:val="center"/>
            </w:pPr>
            <w:r>
              <w:t>580</w:t>
            </w:r>
            <w:r>
              <w:t>9</w:t>
            </w:r>
          </w:p>
        </w:tc>
      </w:tr>
    </w:tbl>
    <w:p w14:paraId="72C858A3" w14:textId="77777777" w:rsidR="00CD529F" w:rsidRDefault="00CD529F" w:rsidP="00CD529F">
      <w:pPr>
        <w:rPr>
          <w:noProof/>
        </w:rPr>
      </w:pPr>
      <w:r>
        <w:t xml:space="preserve">Al ejecutar el comando </w:t>
      </w:r>
      <w:proofErr w:type="spellStart"/>
      <w:r>
        <w:t>pstree</w:t>
      </w:r>
      <w:proofErr w:type="spellEnd"/>
      <w:r>
        <w:t xml:space="preserve"> obtenemos:</w:t>
      </w:r>
      <w:r w:rsidR="00635EB0" w:rsidRPr="00635EB0">
        <w:rPr>
          <w:noProof/>
        </w:rPr>
        <w:t xml:space="preserve"> </w:t>
      </w:r>
      <w:r w:rsidR="00635EB0">
        <w:rPr>
          <w:noProof/>
        </w:rPr>
        <w:drawing>
          <wp:inline distT="0" distB="0" distL="0" distR="0" wp14:anchorId="661C5C25" wp14:editId="6907E2F6">
            <wp:extent cx="5400040" cy="142240"/>
            <wp:effectExtent l="0" t="0" r="0" b="0"/>
            <wp:docPr id="2069652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52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D5F5A" w14:textId="77777777" w:rsidR="00635EB0" w:rsidRDefault="00635EB0" w:rsidP="00635EB0">
      <w:pPr>
        <w:pStyle w:val="Ttulo2"/>
      </w:pPr>
      <w:r w:rsidRPr="00635EB0">
        <w:t>Ejemplo 3 (scr_proc_03.c)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35EB0" w14:paraId="6596A391" w14:textId="77777777" w:rsidTr="009C2522">
        <w:tc>
          <w:tcPr>
            <w:tcW w:w="2831" w:type="dxa"/>
          </w:tcPr>
          <w:p w14:paraId="353FB62B" w14:textId="77777777" w:rsidR="00635EB0" w:rsidRDefault="00635EB0" w:rsidP="00635EB0">
            <w:pPr>
              <w:jc w:val="center"/>
            </w:pPr>
            <w:r>
              <w:t>NIVEL</w:t>
            </w:r>
          </w:p>
        </w:tc>
        <w:tc>
          <w:tcPr>
            <w:tcW w:w="2831" w:type="dxa"/>
          </w:tcPr>
          <w:p w14:paraId="683C6B7B" w14:textId="77777777" w:rsidR="00635EB0" w:rsidRDefault="00635EB0" w:rsidP="00635EB0">
            <w:pPr>
              <w:jc w:val="center"/>
            </w:pPr>
            <w:r>
              <w:t>PID</w:t>
            </w:r>
          </w:p>
        </w:tc>
        <w:tc>
          <w:tcPr>
            <w:tcW w:w="2832" w:type="dxa"/>
          </w:tcPr>
          <w:p w14:paraId="70F4420B" w14:textId="77777777" w:rsidR="00635EB0" w:rsidRDefault="00635EB0" w:rsidP="00635EB0">
            <w:pPr>
              <w:jc w:val="center"/>
            </w:pPr>
            <w:r>
              <w:t>PPID</w:t>
            </w:r>
          </w:p>
        </w:tc>
      </w:tr>
      <w:tr w:rsidR="00635EB0" w14:paraId="3CE778F1" w14:textId="77777777" w:rsidTr="009C2522">
        <w:tc>
          <w:tcPr>
            <w:tcW w:w="2831" w:type="dxa"/>
          </w:tcPr>
          <w:p w14:paraId="5F0DF061" w14:textId="77777777" w:rsidR="00635EB0" w:rsidRDefault="00635EB0" w:rsidP="00635EB0">
            <w:pPr>
              <w:jc w:val="center"/>
            </w:pPr>
            <w:r>
              <w:t>PROCESO RAIZ</w:t>
            </w:r>
          </w:p>
        </w:tc>
        <w:tc>
          <w:tcPr>
            <w:tcW w:w="2831" w:type="dxa"/>
          </w:tcPr>
          <w:p w14:paraId="34CB98FF" w14:textId="77777777" w:rsidR="00635EB0" w:rsidRDefault="00635EB0" w:rsidP="00635EB0">
            <w:pPr>
              <w:tabs>
                <w:tab w:val="center" w:pos="1307"/>
              </w:tabs>
              <w:jc w:val="center"/>
            </w:pPr>
            <w:r>
              <w:t>582</w:t>
            </w:r>
            <w:r>
              <w:t>7</w:t>
            </w:r>
          </w:p>
        </w:tc>
        <w:tc>
          <w:tcPr>
            <w:tcW w:w="2832" w:type="dxa"/>
          </w:tcPr>
          <w:p w14:paraId="01B94DBA" w14:textId="77777777" w:rsidR="00635EB0" w:rsidRDefault="00635EB0" w:rsidP="00635EB0">
            <w:pPr>
              <w:jc w:val="center"/>
            </w:pPr>
          </w:p>
        </w:tc>
      </w:tr>
      <w:tr w:rsidR="00635EB0" w14:paraId="4E70EDD5" w14:textId="77777777" w:rsidTr="009C2522">
        <w:tc>
          <w:tcPr>
            <w:tcW w:w="2831" w:type="dxa"/>
          </w:tcPr>
          <w:p w14:paraId="17177B04" w14:textId="77777777" w:rsidR="00635EB0" w:rsidRDefault="00635EB0" w:rsidP="00635EB0">
            <w:pPr>
              <w:jc w:val="center"/>
            </w:pPr>
            <w:r>
              <w:t>NIVEL 0</w:t>
            </w:r>
          </w:p>
        </w:tc>
        <w:tc>
          <w:tcPr>
            <w:tcW w:w="2831" w:type="dxa"/>
          </w:tcPr>
          <w:p w14:paraId="7AD6FB2D" w14:textId="77777777" w:rsidR="00635EB0" w:rsidRDefault="00635EB0" w:rsidP="00635EB0">
            <w:pPr>
              <w:jc w:val="center"/>
            </w:pPr>
            <w:r>
              <w:t>582</w:t>
            </w:r>
            <w:r>
              <w:t>8</w:t>
            </w:r>
          </w:p>
        </w:tc>
        <w:tc>
          <w:tcPr>
            <w:tcW w:w="2832" w:type="dxa"/>
          </w:tcPr>
          <w:p w14:paraId="246EEC6E" w14:textId="77777777" w:rsidR="00635EB0" w:rsidRDefault="00635EB0" w:rsidP="00635EB0">
            <w:pPr>
              <w:jc w:val="center"/>
            </w:pPr>
            <w:r>
              <w:t>58</w:t>
            </w:r>
            <w:r>
              <w:t>27</w:t>
            </w:r>
          </w:p>
        </w:tc>
      </w:tr>
      <w:tr w:rsidR="00635EB0" w14:paraId="135980F2" w14:textId="77777777" w:rsidTr="009C2522">
        <w:tc>
          <w:tcPr>
            <w:tcW w:w="2831" w:type="dxa"/>
          </w:tcPr>
          <w:p w14:paraId="5D60F538" w14:textId="77777777" w:rsidR="00635EB0" w:rsidRDefault="00635EB0" w:rsidP="00635EB0">
            <w:pPr>
              <w:jc w:val="center"/>
            </w:pPr>
            <w:r>
              <w:t>NIVEL 1</w:t>
            </w:r>
          </w:p>
        </w:tc>
        <w:tc>
          <w:tcPr>
            <w:tcW w:w="2831" w:type="dxa"/>
          </w:tcPr>
          <w:p w14:paraId="6BAC544F" w14:textId="77777777" w:rsidR="00635EB0" w:rsidRDefault="00635EB0" w:rsidP="00635EB0">
            <w:pPr>
              <w:jc w:val="center"/>
            </w:pPr>
            <w:r>
              <w:t>58</w:t>
            </w:r>
            <w:r>
              <w:t>29</w:t>
            </w:r>
          </w:p>
        </w:tc>
        <w:tc>
          <w:tcPr>
            <w:tcW w:w="2832" w:type="dxa"/>
          </w:tcPr>
          <w:p w14:paraId="4D2B5B47" w14:textId="77777777" w:rsidR="00635EB0" w:rsidRDefault="00635EB0" w:rsidP="00635EB0">
            <w:pPr>
              <w:jc w:val="center"/>
            </w:pPr>
            <w:r>
              <w:t>58</w:t>
            </w:r>
            <w:r>
              <w:t>28</w:t>
            </w:r>
          </w:p>
        </w:tc>
      </w:tr>
      <w:tr w:rsidR="00635EB0" w14:paraId="7F44EF42" w14:textId="77777777" w:rsidTr="009C2522">
        <w:tc>
          <w:tcPr>
            <w:tcW w:w="2831" w:type="dxa"/>
          </w:tcPr>
          <w:p w14:paraId="6BB488B2" w14:textId="77777777" w:rsidR="00635EB0" w:rsidRDefault="00635EB0" w:rsidP="00635EB0">
            <w:pPr>
              <w:jc w:val="center"/>
            </w:pPr>
            <w:r>
              <w:t>NIVEL 2</w:t>
            </w:r>
          </w:p>
        </w:tc>
        <w:tc>
          <w:tcPr>
            <w:tcW w:w="2831" w:type="dxa"/>
          </w:tcPr>
          <w:p w14:paraId="07ED0B21" w14:textId="77777777" w:rsidR="00635EB0" w:rsidRDefault="00635EB0" w:rsidP="00635EB0">
            <w:pPr>
              <w:jc w:val="center"/>
            </w:pPr>
            <w:r>
              <w:t>58</w:t>
            </w:r>
            <w:r>
              <w:t>30</w:t>
            </w:r>
          </w:p>
        </w:tc>
        <w:tc>
          <w:tcPr>
            <w:tcW w:w="2832" w:type="dxa"/>
          </w:tcPr>
          <w:p w14:paraId="2BD0AB36" w14:textId="77777777" w:rsidR="00635EB0" w:rsidRDefault="00635EB0" w:rsidP="00635EB0">
            <w:pPr>
              <w:jc w:val="center"/>
            </w:pPr>
            <w:r>
              <w:t>58</w:t>
            </w:r>
            <w:r>
              <w:t>29</w:t>
            </w:r>
          </w:p>
        </w:tc>
      </w:tr>
      <w:tr w:rsidR="00635EB0" w14:paraId="08678ACC" w14:textId="77777777" w:rsidTr="009C2522">
        <w:tc>
          <w:tcPr>
            <w:tcW w:w="2831" w:type="dxa"/>
          </w:tcPr>
          <w:p w14:paraId="129BC378" w14:textId="77777777" w:rsidR="00635EB0" w:rsidRDefault="00635EB0" w:rsidP="00635EB0">
            <w:pPr>
              <w:jc w:val="center"/>
            </w:pPr>
            <w:r>
              <w:t>NIVEL 3</w:t>
            </w:r>
          </w:p>
        </w:tc>
        <w:tc>
          <w:tcPr>
            <w:tcW w:w="2831" w:type="dxa"/>
          </w:tcPr>
          <w:p w14:paraId="7CA69C3F" w14:textId="77777777" w:rsidR="00635EB0" w:rsidRDefault="00635EB0" w:rsidP="00635EB0">
            <w:pPr>
              <w:jc w:val="center"/>
            </w:pPr>
            <w:r>
              <w:t>58</w:t>
            </w:r>
            <w:r>
              <w:t>31</w:t>
            </w:r>
          </w:p>
        </w:tc>
        <w:tc>
          <w:tcPr>
            <w:tcW w:w="2832" w:type="dxa"/>
          </w:tcPr>
          <w:p w14:paraId="1EC50BEF" w14:textId="77777777" w:rsidR="00635EB0" w:rsidRDefault="00635EB0" w:rsidP="00635EB0">
            <w:pPr>
              <w:jc w:val="center"/>
            </w:pPr>
            <w:r>
              <w:t>58</w:t>
            </w:r>
            <w:r>
              <w:t>30</w:t>
            </w:r>
          </w:p>
        </w:tc>
      </w:tr>
      <w:tr w:rsidR="00635EB0" w14:paraId="019E9C77" w14:textId="77777777" w:rsidTr="009C2522">
        <w:tc>
          <w:tcPr>
            <w:tcW w:w="2831" w:type="dxa"/>
          </w:tcPr>
          <w:p w14:paraId="074465B7" w14:textId="77777777" w:rsidR="00635EB0" w:rsidRDefault="00635EB0" w:rsidP="00635EB0">
            <w:pPr>
              <w:jc w:val="center"/>
            </w:pPr>
            <w:r>
              <w:t>NIVEL 4</w:t>
            </w:r>
          </w:p>
        </w:tc>
        <w:tc>
          <w:tcPr>
            <w:tcW w:w="2831" w:type="dxa"/>
          </w:tcPr>
          <w:p w14:paraId="65FEDA65" w14:textId="77777777" w:rsidR="00635EB0" w:rsidRDefault="00635EB0" w:rsidP="00635EB0">
            <w:pPr>
              <w:jc w:val="center"/>
            </w:pPr>
            <w:r>
              <w:t>58</w:t>
            </w:r>
            <w:r>
              <w:t>32</w:t>
            </w:r>
          </w:p>
        </w:tc>
        <w:tc>
          <w:tcPr>
            <w:tcW w:w="2832" w:type="dxa"/>
          </w:tcPr>
          <w:p w14:paraId="7D0D4861" w14:textId="77777777" w:rsidR="00635EB0" w:rsidRDefault="00635EB0" w:rsidP="00635EB0">
            <w:pPr>
              <w:jc w:val="center"/>
            </w:pPr>
            <w:r>
              <w:t>58</w:t>
            </w:r>
            <w:r>
              <w:t>31</w:t>
            </w:r>
          </w:p>
        </w:tc>
      </w:tr>
    </w:tbl>
    <w:p w14:paraId="3CE53202" w14:textId="77777777" w:rsidR="00635EB0" w:rsidRDefault="00635EB0" w:rsidP="00635EB0">
      <w:pPr>
        <w:tabs>
          <w:tab w:val="left" w:pos="4812"/>
        </w:tabs>
        <w:rPr>
          <w:noProof/>
        </w:rPr>
      </w:pPr>
      <w:r>
        <w:t xml:space="preserve">Al ejecutar el comando </w:t>
      </w:r>
      <w:proofErr w:type="spellStart"/>
      <w:r>
        <w:t>pstree</w:t>
      </w:r>
      <w:proofErr w:type="spellEnd"/>
      <w:r>
        <w:t xml:space="preserve"> obtenemos:</w:t>
      </w:r>
      <w:r w:rsidRPr="00635E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9AEA4E" wp14:editId="481BA49A">
            <wp:extent cx="5400040" cy="151765"/>
            <wp:effectExtent l="0" t="0" r="0" b="635"/>
            <wp:docPr id="438043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43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5A15" w14:textId="77777777" w:rsidR="00635EB0" w:rsidRDefault="00635EB0">
      <w:pPr>
        <w:rPr>
          <w:noProof/>
        </w:rPr>
      </w:pPr>
      <w:r>
        <w:rPr>
          <w:noProof/>
        </w:rPr>
        <w:br w:type="page"/>
      </w:r>
    </w:p>
    <w:p w14:paraId="37D8B763" w14:textId="77777777" w:rsidR="00635EB0" w:rsidRDefault="00635EB0" w:rsidP="00635EB0">
      <w:pPr>
        <w:pStyle w:val="Ttulo1"/>
        <w:numPr>
          <w:ilvl w:val="0"/>
          <w:numId w:val="2"/>
        </w:numPr>
      </w:pPr>
      <w:r w:rsidRPr="00635EB0">
        <w:lastRenderedPageBreak/>
        <w:t xml:space="preserve">Uso de </w:t>
      </w:r>
      <w:proofErr w:type="spellStart"/>
      <w:r w:rsidRPr="00635EB0">
        <w:t>Exec</w:t>
      </w:r>
      <w:proofErr w:type="spellEnd"/>
      <w:r w:rsidRPr="00635EB0">
        <w:t>*</w:t>
      </w:r>
    </w:p>
    <w:p w14:paraId="1000300D" w14:textId="77777777" w:rsidR="00635EB0" w:rsidRDefault="00635EB0" w:rsidP="00635EB0">
      <w:pPr>
        <w:pStyle w:val="Ttulo2"/>
      </w:pPr>
      <w:r w:rsidRPr="00635EB0">
        <w:t>Ejemplo 1:</w:t>
      </w:r>
    </w:p>
    <w:p w14:paraId="72402974" w14:textId="77777777" w:rsidR="00635EB0" w:rsidRDefault="00635EB0" w:rsidP="00635EB0">
      <w:r>
        <w:rPr>
          <w:noProof/>
        </w:rPr>
        <w:drawing>
          <wp:inline distT="0" distB="0" distL="0" distR="0" wp14:anchorId="678681EF" wp14:editId="2E338D6F">
            <wp:extent cx="5400040" cy="1106170"/>
            <wp:effectExtent l="0" t="0" r="0" b="0"/>
            <wp:docPr id="369566653" name="Imagen 1" descr="Imagen que contiene texto, marcador, firm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66653" name="Imagen 1" descr="Imagen que contiene texto, marcador, firm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32F7" w14:textId="77777777" w:rsidR="00635EB0" w:rsidRDefault="00635EB0" w:rsidP="00635EB0">
      <w:pPr>
        <w:pStyle w:val="Ttulo2"/>
      </w:pPr>
      <w:r>
        <w:t>Ejemplo 2:</w:t>
      </w:r>
    </w:p>
    <w:p w14:paraId="1E46EFE5" w14:textId="77777777" w:rsidR="00635EB0" w:rsidRDefault="00635EB0" w:rsidP="00635EB0">
      <w:r>
        <w:rPr>
          <w:noProof/>
        </w:rPr>
        <w:drawing>
          <wp:inline distT="0" distB="0" distL="0" distR="0" wp14:anchorId="0AC5AC7A" wp14:editId="5C766CEE">
            <wp:extent cx="4848225" cy="3905250"/>
            <wp:effectExtent l="0" t="0" r="9525" b="0"/>
            <wp:docPr id="18569643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64393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E694" w14:textId="77777777" w:rsidR="00635EB0" w:rsidRDefault="00635EB0" w:rsidP="00635EB0">
      <w:pPr>
        <w:pStyle w:val="Ttulo2"/>
      </w:pPr>
      <w:r>
        <w:t>Ejemplo 3:</w:t>
      </w:r>
    </w:p>
    <w:p w14:paraId="6D33930E" w14:textId="77777777" w:rsidR="00635EB0" w:rsidRDefault="00635EB0" w:rsidP="00635EB0">
      <w:r>
        <w:rPr>
          <w:noProof/>
        </w:rPr>
        <w:drawing>
          <wp:inline distT="0" distB="0" distL="0" distR="0" wp14:anchorId="463DD189" wp14:editId="4C9C3DE6">
            <wp:extent cx="4886325" cy="676275"/>
            <wp:effectExtent l="0" t="0" r="9525" b="9525"/>
            <wp:docPr id="14246497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49794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7160" w14:textId="77777777" w:rsidR="00635EB0" w:rsidRDefault="00635EB0" w:rsidP="004E39E6">
      <w:pPr>
        <w:pStyle w:val="Ttulo1"/>
        <w:numPr>
          <w:ilvl w:val="0"/>
          <w:numId w:val="2"/>
        </w:numPr>
      </w:pPr>
      <w:r w:rsidRPr="00635EB0">
        <w:lastRenderedPageBreak/>
        <w:t>Uso de recursos comunes entre procesos</w:t>
      </w:r>
    </w:p>
    <w:p w14:paraId="2913624B" w14:textId="77777777" w:rsidR="00635EB0" w:rsidRDefault="00635EB0" w:rsidP="00635EB0">
      <w:pPr>
        <w:pStyle w:val="Ttulo2"/>
      </w:pPr>
      <w:r w:rsidRPr="00635EB0">
        <w:t>Ejemplo 1</w:t>
      </w:r>
    </w:p>
    <w:p w14:paraId="67AE98CE" w14:textId="77777777" w:rsidR="00635EB0" w:rsidRDefault="00635EB0" w:rsidP="00635EB0">
      <w:r>
        <w:rPr>
          <w:noProof/>
        </w:rPr>
        <w:drawing>
          <wp:inline distT="0" distB="0" distL="0" distR="0" wp14:anchorId="20FF8530" wp14:editId="05A533BF">
            <wp:extent cx="5105400" cy="3916680"/>
            <wp:effectExtent l="0" t="0" r="0" b="7620"/>
            <wp:docPr id="19582609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60979" name="Imagen 1" descr="Texto&#10;&#10;El contenido generado por IA puede ser incorrecto."/>
                    <pic:cNvPicPr/>
                  </pic:nvPicPr>
                  <pic:blipFill rotWithShape="1">
                    <a:blip r:embed="rId15"/>
                    <a:srcRect b="37979"/>
                    <a:stretch/>
                  </pic:blipFill>
                  <pic:spPr bwMode="auto">
                    <a:xfrm>
                      <a:off x="0" y="0"/>
                      <a:ext cx="5105400" cy="391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91491" w14:textId="77777777" w:rsidR="00635EB0" w:rsidRDefault="00635EB0" w:rsidP="00635EB0">
      <w:pPr>
        <w:pStyle w:val="Ttulo2"/>
      </w:pPr>
      <w:r>
        <w:t>Ejemplo 2</w:t>
      </w:r>
    </w:p>
    <w:p w14:paraId="3306D093" w14:textId="77777777" w:rsidR="00635EB0" w:rsidRDefault="00635EB0" w:rsidP="00635EB0">
      <w:r>
        <w:rPr>
          <w:noProof/>
        </w:rPr>
        <w:drawing>
          <wp:inline distT="0" distB="0" distL="0" distR="0" wp14:anchorId="2DBEC76E" wp14:editId="0AF5A4C6">
            <wp:extent cx="2800350" cy="1543050"/>
            <wp:effectExtent l="0" t="0" r="0" b="0"/>
            <wp:docPr id="72036424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64240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5F56" w14:textId="77777777" w:rsidR="00635EB0" w:rsidRDefault="00635EB0" w:rsidP="00635EB0">
      <w:r>
        <w:t>Al abrirse el archivo en modo escritura, cada vez que un proceso escribe en él, el contenido de este se sobrescribe.</w:t>
      </w:r>
    </w:p>
    <w:p w14:paraId="6962281A" w14:textId="77777777" w:rsidR="00635EB0" w:rsidRPr="00635EB0" w:rsidRDefault="00635EB0" w:rsidP="00635EB0"/>
    <w:sectPr w:rsidR="00635EB0" w:rsidRPr="00635EB0" w:rsidSect="00543F63">
      <w:head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D5706" w14:textId="77777777" w:rsidR="00DF02D1" w:rsidRDefault="00DF02D1" w:rsidP="00543F63">
      <w:pPr>
        <w:spacing w:after="0" w:line="240" w:lineRule="auto"/>
      </w:pPr>
      <w:r>
        <w:separator/>
      </w:r>
    </w:p>
  </w:endnote>
  <w:endnote w:type="continuationSeparator" w:id="0">
    <w:p w14:paraId="1F1FEE33" w14:textId="77777777" w:rsidR="00DF02D1" w:rsidRDefault="00DF02D1" w:rsidP="0054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1EF53" w14:textId="77777777" w:rsidR="00DF02D1" w:rsidRDefault="00DF02D1" w:rsidP="00543F63">
      <w:pPr>
        <w:spacing w:after="0" w:line="240" w:lineRule="auto"/>
      </w:pPr>
      <w:r>
        <w:separator/>
      </w:r>
    </w:p>
  </w:footnote>
  <w:footnote w:type="continuationSeparator" w:id="0">
    <w:p w14:paraId="592CA797" w14:textId="77777777" w:rsidR="00DF02D1" w:rsidRDefault="00DF02D1" w:rsidP="00543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F1A9D" w14:textId="77777777" w:rsidR="00543F63" w:rsidRDefault="00543F6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A1E9F6" wp14:editId="1499540B">
          <wp:simplePos x="0" y="0"/>
          <wp:positionH relativeFrom="leftMargin">
            <wp:posOffset>213360</wp:posOffset>
          </wp:positionH>
          <wp:positionV relativeFrom="paragraph">
            <wp:posOffset>-266700</wp:posOffset>
          </wp:positionV>
          <wp:extent cx="1181100" cy="516890"/>
          <wp:effectExtent l="0" t="0" r="0" b="0"/>
          <wp:wrapSquare wrapText="bothSides"/>
          <wp:docPr id="258879778" name="Imagen 1" descr="UFV y Ebolu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FV y Ebolu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91353"/>
    <w:multiLevelType w:val="hybridMultilevel"/>
    <w:tmpl w:val="48EA8B92"/>
    <w:lvl w:ilvl="0" w:tplc="C8169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D60561"/>
    <w:multiLevelType w:val="hybridMultilevel"/>
    <w:tmpl w:val="0CBA8AFA"/>
    <w:lvl w:ilvl="0" w:tplc="7CF898EC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584924">
    <w:abstractNumId w:val="1"/>
  </w:num>
  <w:num w:numId="2" w16cid:durableId="27533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52"/>
    <w:rsid w:val="00171B52"/>
    <w:rsid w:val="003A351C"/>
    <w:rsid w:val="00543F63"/>
    <w:rsid w:val="00635EB0"/>
    <w:rsid w:val="00774B90"/>
    <w:rsid w:val="00800CE0"/>
    <w:rsid w:val="00C74D50"/>
    <w:rsid w:val="00CD529F"/>
    <w:rsid w:val="00DF02D1"/>
    <w:rsid w:val="00E60AF6"/>
    <w:rsid w:val="00E630DB"/>
    <w:rsid w:val="00F4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0FD68"/>
  <w15:chartTrackingRefBased/>
  <w15:docId w15:val="{E64A1379-A0B1-4724-AC95-C9C76CF5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3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3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3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3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3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3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3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3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3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3F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3F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3F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3F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3F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3F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3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3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3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3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3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3F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3F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3F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3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3F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3F6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43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F63"/>
  </w:style>
  <w:style w:type="paragraph" w:styleId="Piedepgina">
    <w:name w:val="footer"/>
    <w:basedOn w:val="Normal"/>
    <w:link w:val="PiedepginaCar"/>
    <w:uiPriority w:val="99"/>
    <w:unhideWhenUsed/>
    <w:rsid w:val="00543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F63"/>
  </w:style>
  <w:style w:type="character" w:styleId="Textodelmarcadordeposicin">
    <w:name w:val="Placeholder Text"/>
    <w:basedOn w:val="Fuentedeprrafopredeter"/>
    <w:uiPriority w:val="99"/>
    <w:semiHidden/>
    <w:rsid w:val="00543F63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E630D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30D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63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80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8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12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7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55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11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\Documents\UFV\2Ano\2Cuatrimestre\SO\LabSSOO\Documentos_Laboratorios\Lab3_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AA3F1-07C2-40E8-9A3A-C68F2A744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Lab3_2.dotx</Template>
  <TotalTime>0</TotalTime>
  <Pages>5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arribas</dc:creator>
  <cp:keywords/>
  <dc:description/>
  <cp:lastModifiedBy>Alejandro Arribas Cantero</cp:lastModifiedBy>
  <cp:revision>1</cp:revision>
  <dcterms:created xsi:type="dcterms:W3CDTF">2025-02-15T21:08:00Z</dcterms:created>
  <dcterms:modified xsi:type="dcterms:W3CDTF">2025-02-15T21:08:00Z</dcterms:modified>
</cp:coreProperties>
</file>